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00"/>
        <w:gridCol w:w="4502"/>
        <w:gridCol w:w="898"/>
        <w:gridCol w:w="900"/>
      </w:tblGrid>
      <w:tr w:rsidR="00C3569F" w14:paraId="4B1A4901" w14:textId="77777777" w:rsidTr="00F4715A">
        <w:trPr>
          <w:trHeight w:val="9693"/>
        </w:trPr>
        <w:tc>
          <w:tcPr>
            <w:tcW w:w="5000" w:type="pct"/>
            <w:gridSpan w:val="4"/>
          </w:tcPr>
          <w:p w14:paraId="3C2AA575" w14:textId="34C1890B" w:rsidR="00C3569F" w:rsidRDefault="0017110A" w:rsidP="00B7244E">
            <w:r>
              <w:rPr>
                <w:noProof/>
                <w:lang w:eastAsia="en-AU"/>
              </w:rPr>
              <w:drawing>
                <wp:inline distT="0" distB="0" distL="0" distR="0" wp14:anchorId="2314BF9D" wp14:editId="1DC8A07C">
                  <wp:extent cx="6858000" cy="685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EC3" w14:paraId="309FAC63" w14:textId="77777777" w:rsidTr="00F4715A">
        <w:trPr>
          <w:gridAfter w:val="1"/>
          <w:wAfter w:w="417" w:type="pct"/>
          <w:trHeight w:val="144"/>
        </w:trPr>
        <w:tc>
          <w:tcPr>
            <w:tcW w:w="2083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31BAE00F" w14:textId="77777777" w:rsidR="00D10EC3" w:rsidRPr="00A00E8F" w:rsidRDefault="00D10EC3" w:rsidP="00B7244E"/>
        </w:tc>
        <w:tc>
          <w:tcPr>
            <w:tcW w:w="2084" w:type="pct"/>
            <w:shd w:val="clear" w:color="auto" w:fill="000000" w:themeFill="text1"/>
          </w:tcPr>
          <w:p w14:paraId="69326056" w14:textId="77777777" w:rsidR="00D10EC3" w:rsidRPr="00A00E8F" w:rsidRDefault="00D10EC3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4CA6A89F" w14:textId="77777777" w:rsidR="00D10EC3" w:rsidRDefault="00D10EC3" w:rsidP="00B7244E"/>
        </w:tc>
      </w:tr>
      <w:tr w:rsidR="00D10EC3" w14:paraId="46ADBABC" w14:textId="77777777" w:rsidTr="00F4715A">
        <w:trPr>
          <w:gridAfter w:val="1"/>
          <w:wAfter w:w="417" w:type="pct"/>
          <w:trHeight w:val="3132"/>
        </w:trPr>
        <w:tc>
          <w:tcPr>
            <w:tcW w:w="4167" w:type="pct"/>
            <w:gridSpan w:val="2"/>
            <w:shd w:val="clear" w:color="auto" w:fill="000000" w:themeFill="text1"/>
          </w:tcPr>
          <w:p w14:paraId="705DF43C" w14:textId="3DE04A90" w:rsidR="00D10EC3" w:rsidRDefault="002607A8" w:rsidP="00B7244E">
            <w:pPr>
              <w:pStyle w:val="Title"/>
            </w:pPr>
            <w:r>
              <w:rPr>
                <w:lang w:val="bg-BG"/>
              </w:rPr>
              <w:t xml:space="preserve"> </w:t>
            </w:r>
            <w:r w:rsidR="00D10EC3">
              <w:t>The musketeers</w:t>
            </w:r>
          </w:p>
          <w:p w14:paraId="60993F5E" w14:textId="77777777" w:rsidR="002607A8" w:rsidRPr="002607A8" w:rsidRDefault="002607A8" w:rsidP="002607A8"/>
          <w:p w14:paraId="5D4331E7" w14:textId="691239DB" w:rsidR="00D10EC3" w:rsidRDefault="002607A8" w:rsidP="0017110A">
            <w:pPr>
              <w:pStyle w:val="Subtitle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D10EC3">
              <w:rPr>
                <w:lang w:val="bg-BG"/>
              </w:rPr>
              <w:t>Документация</w:t>
            </w:r>
          </w:p>
          <w:p w14:paraId="7B4269C3" w14:textId="77777777" w:rsidR="002607A8" w:rsidRPr="002607A8" w:rsidRDefault="002607A8" w:rsidP="002607A8">
            <w:pPr>
              <w:rPr>
                <w:lang w:val="bg-BG"/>
              </w:rPr>
            </w:pPr>
          </w:p>
          <w:p w14:paraId="5F6F8ED1" w14:textId="22E29246" w:rsidR="00D10EC3" w:rsidRPr="0017110A" w:rsidRDefault="002607A8" w:rsidP="0017110A">
            <w:r>
              <w:rPr>
                <w:lang w:val="bg-BG"/>
              </w:rPr>
              <w:t xml:space="preserve">   </w:t>
            </w:r>
            <w:r w:rsidR="00D10EC3">
              <w:t>Sprint Linked Lists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55C6CCDA" w14:textId="77777777" w:rsidR="00D10EC3" w:rsidRDefault="00D10EC3" w:rsidP="00B7244E"/>
        </w:tc>
      </w:tr>
    </w:tbl>
    <w:p w14:paraId="1EEDAE8D" w14:textId="77777777" w:rsidR="00C3569F" w:rsidRDefault="00C3569F" w:rsidP="00B7244E">
      <w:pPr>
        <w:sectPr w:rsidR="00C3569F" w:rsidSect="008924A2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tbl>
      <w:tblPr>
        <w:tblW w:w="1080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4464"/>
        <w:gridCol w:w="4527"/>
        <w:gridCol w:w="9"/>
        <w:gridCol w:w="891"/>
        <w:gridCol w:w="10"/>
      </w:tblGrid>
      <w:tr w:rsidR="00C3569F" w14:paraId="1466F3E1" w14:textId="77777777" w:rsidTr="00F4715A">
        <w:trPr>
          <w:gridAfter w:val="1"/>
          <w:wAfter w:w="10" w:type="dxa"/>
          <w:trHeight w:val="8343"/>
        </w:trPr>
        <w:tc>
          <w:tcPr>
            <w:tcW w:w="10791" w:type="dxa"/>
            <w:gridSpan w:val="5"/>
          </w:tcPr>
          <w:p w14:paraId="1F4E2826" w14:textId="3AA1E319" w:rsidR="00C3569F" w:rsidRDefault="00ED1EB3" w:rsidP="00B7244E">
            <w:r w:rsidRPr="00ED1EB3">
              <w:lastRenderedPageBreak/>
              <w:drawing>
                <wp:anchor distT="0" distB="0" distL="114300" distR="114300" simplePos="0" relativeHeight="251660288" behindDoc="0" locked="0" layoutInCell="1" allowOverlap="1" wp14:anchorId="6F920F78" wp14:editId="4F9F83D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-3175</wp:posOffset>
                  </wp:positionV>
                  <wp:extent cx="6842555" cy="5371465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555" cy="53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3569F" w14:paraId="48FD806D" w14:textId="77777777" w:rsidTr="00F4715A">
        <w:trPr>
          <w:trHeight w:val="24"/>
        </w:trPr>
        <w:tc>
          <w:tcPr>
            <w:tcW w:w="900" w:type="dxa"/>
            <w:shd w:val="clear" w:color="auto" w:fill="D83D27" w:themeFill="accent2"/>
          </w:tcPr>
          <w:p w14:paraId="4CA6A972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4464" w:type="dxa"/>
            <w:tcBorders>
              <w:top w:val="single" w:sz="48" w:space="0" w:color="FFFFFF"/>
            </w:tcBorders>
            <w:shd w:val="clear" w:color="auto" w:fill="D83D27" w:themeFill="accent2"/>
          </w:tcPr>
          <w:p w14:paraId="30BF68C9" w14:textId="77777777" w:rsidR="00C3569F" w:rsidRPr="00415473" w:rsidRDefault="00C3569F" w:rsidP="00B7244E">
            <w:pPr>
              <w:rPr>
                <w:noProof/>
                <w:vertAlign w:val="subscript"/>
                <w:lang w:eastAsia="en-AU"/>
              </w:rPr>
            </w:pPr>
          </w:p>
        </w:tc>
        <w:tc>
          <w:tcPr>
            <w:tcW w:w="4536" w:type="dxa"/>
            <w:gridSpan w:val="2"/>
            <w:shd w:val="clear" w:color="auto" w:fill="D83D27" w:themeFill="accent2"/>
          </w:tcPr>
          <w:p w14:paraId="3A23AFDA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  <w:tc>
          <w:tcPr>
            <w:tcW w:w="901" w:type="dxa"/>
            <w:gridSpan w:val="2"/>
            <w:shd w:val="clear" w:color="auto" w:fill="D83D27" w:themeFill="accent2"/>
          </w:tcPr>
          <w:p w14:paraId="061E06F4" w14:textId="77777777" w:rsidR="00C3569F" w:rsidRPr="00415473" w:rsidRDefault="00C3569F" w:rsidP="00B7244E">
            <w:pPr>
              <w:rPr>
                <w:noProof/>
                <w:lang w:eastAsia="en-AU"/>
              </w:rPr>
            </w:pPr>
          </w:p>
        </w:tc>
      </w:tr>
      <w:tr w:rsidR="00C3569F" w14:paraId="3F5CEAAD" w14:textId="77777777" w:rsidTr="002A5BA5">
        <w:trPr>
          <w:gridAfter w:val="1"/>
          <w:wAfter w:w="10" w:type="dxa"/>
          <w:trHeight w:val="3744"/>
        </w:trPr>
        <w:tc>
          <w:tcPr>
            <w:tcW w:w="900" w:type="dxa"/>
            <w:shd w:val="clear" w:color="auto" w:fill="D83D27" w:themeFill="accent2"/>
          </w:tcPr>
          <w:p w14:paraId="4034C1DF" w14:textId="77777777" w:rsidR="00C3569F" w:rsidRDefault="00C3569F" w:rsidP="00B7244E"/>
        </w:tc>
        <w:tc>
          <w:tcPr>
            <w:tcW w:w="8991" w:type="dxa"/>
            <w:gridSpan w:val="2"/>
            <w:shd w:val="clear" w:color="auto" w:fill="D83D27" w:themeFill="accent2"/>
          </w:tcPr>
          <w:p w14:paraId="42FE4D8C" w14:textId="3E15E44C" w:rsidR="00C3569F" w:rsidRPr="0017110A" w:rsidRDefault="0017110A" w:rsidP="00B7244E">
            <w:pPr>
              <w:pStyle w:val="Heading1White"/>
              <w:rPr>
                <w:lang w:val="bg-BG"/>
              </w:rPr>
            </w:pPr>
            <w:r>
              <w:rPr>
                <w:lang w:val="bg-BG"/>
              </w:rPr>
              <w:t xml:space="preserve">Нашата програма </w:t>
            </w:r>
          </w:p>
          <w:p w14:paraId="44E93AAB" w14:textId="47EF0688" w:rsidR="00C3569F" w:rsidRPr="00DC013E" w:rsidRDefault="0017110A" w:rsidP="0017110A">
            <w:pPr>
              <w:pStyle w:val="NormalWhite"/>
              <w:rPr>
                <w:sz w:val="28"/>
              </w:rPr>
            </w:pPr>
            <w:r w:rsidRPr="00DC013E">
              <w:rPr>
                <w:sz w:val="28"/>
                <w:lang w:val="bg-BG"/>
              </w:rPr>
              <w:t xml:space="preserve">Нашата програма предоставя възможността да запазвате, търсите и триете исторически събития. </w:t>
            </w:r>
          </w:p>
        </w:tc>
        <w:tc>
          <w:tcPr>
            <w:tcW w:w="900" w:type="dxa"/>
            <w:gridSpan w:val="2"/>
            <w:shd w:val="clear" w:color="auto" w:fill="D83D27" w:themeFill="accent2"/>
          </w:tcPr>
          <w:p w14:paraId="427C8DE9" w14:textId="77777777" w:rsidR="00C3569F" w:rsidRDefault="00C3569F" w:rsidP="00B7244E"/>
        </w:tc>
      </w:tr>
    </w:tbl>
    <w:p w14:paraId="6AA3D02D" w14:textId="77777777" w:rsidR="00C3569F" w:rsidRDefault="00C3569F" w:rsidP="00B7244E"/>
    <w:p w14:paraId="29764CAE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pPr w:leftFromText="180" w:rightFromText="180" w:vertAnchor="text" w:tblpY="1"/>
        <w:tblW w:w="108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2"/>
        <w:gridCol w:w="6379"/>
        <w:gridCol w:w="20"/>
      </w:tblGrid>
      <w:tr w:rsidR="00C3569F" w14:paraId="1A9E174A" w14:textId="77777777" w:rsidTr="00F4715A">
        <w:trPr>
          <w:gridAfter w:val="1"/>
          <w:wAfter w:w="20" w:type="dxa"/>
          <w:trHeight w:val="144"/>
        </w:trPr>
        <w:tc>
          <w:tcPr>
            <w:tcW w:w="4462" w:type="dxa"/>
            <w:tcBorders>
              <w:top w:val="single" w:sz="48" w:space="0" w:color="D83D27" w:themeColor="accent2"/>
            </w:tcBorders>
          </w:tcPr>
          <w:p w14:paraId="3A686C21" w14:textId="77777777" w:rsidR="00C3569F" w:rsidRPr="001320AC" w:rsidRDefault="00C3569F" w:rsidP="00B7244E"/>
        </w:tc>
        <w:tc>
          <w:tcPr>
            <w:tcW w:w="6379" w:type="dxa"/>
          </w:tcPr>
          <w:p w14:paraId="5308FB50" w14:textId="77777777" w:rsidR="00C3569F" w:rsidRPr="001320AC" w:rsidRDefault="00C3569F" w:rsidP="00B7244E"/>
        </w:tc>
      </w:tr>
      <w:tr w:rsidR="00C3569F" w14:paraId="23C78423" w14:textId="77777777" w:rsidTr="00F4715A">
        <w:trPr>
          <w:gridAfter w:val="1"/>
          <w:wAfter w:w="20" w:type="dxa"/>
          <w:trHeight w:val="4431"/>
        </w:trPr>
        <w:tc>
          <w:tcPr>
            <w:tcW w:w="10841" w:type="dxa"/>
            <w:gridSpan w:val="2"/>
          </w:tcPr>
          <w:p w14:paraId="7E6D8026" w14:textId="1996F553" w:rsidR="00C3569F" w:rsidRDefault="00EF568D" w:rsidP="002607A8">
            <w:pPr>
              <w:pStyle w:val="Heading1"/>
              <w:spacing w:before="120"/>
              <w:rPr>
                <w:lang w:val="bg-BG"/>
              </w:rPr>
            </w:pPr>
            <w:r>
              <w:rPr>
                <w:lang w:val="bg-BG"/>
              </w:rPr>
              <w:t>ЕКип</w:t>
            </w:r>
          </w:p>
          <w:p w14:paraId="4F4E24DA" w14:textId="28AB132A" w:rsidR="00EF568D" w:rsidRPr="002607A8" w:rsidRDefault="00EF568D" w:rsidP="002607A8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Марио Бошев – </w:t>
            </w:r>
            <w:r w:rsidRPr="002607A8">
              <w:rPr>
                <w:rFonts w:asciiTheme="majorHAnsi" w:hAnsiTheme="majorHAnsi" w:cstheme="majorHAnsi"/>
                <w:b/>
                <w:bCs/>
              </w:rPr>
              <w:t xml:space="preserve">Scrum Trainer </w:t>
            </w:r>
          </w:p>
          <w:p w14:paraId="59E14F82" w14:textId="5999E368" w:rsidR="001B28D2" w:rsidRPr="00A33B9F" w:rsidRDefault="00EF568D" w:rsidP="002607A8">
            <w:pPr>
              <w:spacing w:before="120" w:after="120"/>
              <w:rPr>
                <w:sz w:val="28"/>
                <w:lang w:val="bg-BG"/>
              </w:rPr>
            </w:pPr>
            <w:r w:rsidRPr="00A33B9F">
              <w:rPr>
                <w:sz w:val="28"/>
                <w:lang w:val="bg-BG"/>
              </w:rPr>
              <w:t>Организира отбора и раздаде задачите на всеки участник в отбора. Работеше пара</w:t>
            </w:r>
            <w:r w:rsidR="00B50C4C">
              <w:rPr>
                <w:sz w:val="28"/>
                <w:lang w:val="bg-BG"/>
              </w:rPr>
              <w:t>л</w:t>
            </w:r>
            <w:r w:rsidRPr="00A33B9F">
              <w:rPr>
                <w:sz w:val="28"/>
                <w:lang w:val="bg-BG"/>
              </w:rPr>
              <w:t>елно с другите участници и помагаше.</w:t>
            </w:r>
            <w:r w:rsidRPr="00A33B9F">
              <w:rPr>
                <w:sz w:val="28"/>
              </w:rPr>
              <w:t xml:space="preserve"> </w:t>
            </w:r>
            <w:r w:rsidRPr="00A33B9F">
              <w:rPr>
                <w:sz w:val="28"/>
                <w:lang w:val="bg-BG"/>
              </w:rPr>
              <w:t>Изготви документацията</w:t>
            </w:r>
            <w:r w:rsidR="003A5106" w:rsidRPr="00A33B9F">
              <w:rPr>
                <w:sz w:val="28"/>
                <w:lang w:val="bg-BG"/>
              </w:rPr>
              <w:t xml:space="preserve"> </w:t>
            </w:r>
            <w:r w:rsidRPr="00A33B9F">
              <w:rPr>
                <w:sz w:val="28"/>
                <w:lang w:val="bg-BG"/>
              </w:rPr>
              <w:t xml:space="preserve">и формулира страницата в </w:t>
            </w:r>
            <w:r w:rsidRPr="00A33B9F">
              <w:rPr>
                <w:sz w:val="28"/>
              </w:rPr>
              <w:t>GitHub</w:t>
            </w:r>
            <w:r w:rsidR="00A33B9F">
              <w:rPr>
                <w:sz w:val="28"/>
                <w:lang w:val="bg-BG"/>
              </w:rPr>
              <w:t>.</w:t>
            </w:r>
          </w:p>
          <w:p w14:paraId="331EA7F0" w14:textId="3A1D811F" w:rsidR="00EF568D" w:rsidRPr="002607A8" w:rsidRDefault="00EF568D" w:rsidP="002607A8">
            <w:pPr>
              <w:spacing w:before="120" w:after="120"/>
              <w:rPr>
                <w:rFonts w:asciiTheme="majorHAnsi" w:hAnsiTheme="majorHAnsi" w:cstheme="majorHAnsi"/>
                <w:lang w:val="bg-BG"/>
              </w:rPr>
            </w:pPr>
          </w:p>
          <w:p w14:paraId="18EF616C" w14:textId="6F1C2383" w:rsidR="00EF568D" w:rsidRPr="002607A8" w:rsidRDefault="00EF568D" w:rsidP="002607A8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 w:rsidRPr="002607A8">
              <w:rPr>
                <w:rFonts w:asciiTheme="majorHAnsi" w:hAnsiTheme="majorHAnsi" w:cstheme="majorHAnsi"/>
                <w:b/>
                <w:bCs/>
                <w:lang w:val="bg-BG"/>
              </w:rPr>
              <w:t>Ивайло Радев</w:t>
            </w:r>
            <w:r w:rsidR="00F0480D"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 – </w:t>
            </w:r>
            <w:r w:rsidR="00F0480D" w:rsidRPr="002607A8">
              <w:rPr>
                <w:rFonts w:asciiTheme="majorHAnsi" w:hAnsiTheme="majorHAnsi" w:cstheme="majorHAnsi"/>
                <w:b/>
                <w:bCs/>
              </w:rPr>
              <w:t>Back End Developer</w:t>
            </w:r>
          </w:p>
          <w:p w14:paraId="33B41268" w14:textId="4F1C7689" w:rsidR="00C3569F" w:rsidRPr="00A33B9F" w:rsidRDefault="00F0480D" w:rsidP="002607A8">
            <w:pPr>
              <w:spacing w:before="120" w:after="120"/>
              <w:rPr>
                <w:sz w:val="28"/>
                <w:lang w:val="bg-BG"/>
              </w:rPr>
            </w:pPr>
            <w:r w:rsidRPr="00A33B9F">
              <w:rPr>
                <w:sz w:val="28"/>
                <w:lang w:val="bg-BG"/>
              </w:rPr>
              <w:t>Изготви собственото лого на отбора, създаде презентацията и въведе кода на Грей в нашата програма.</w:t>
            </w:r>
          </w:p>
          <w:p w14:paraId="43C3A382" w14:textId="1A93B8EA" w:rsidR="008D1BFA" w:rsidRDefault="008D1BFA" w:rsidP="002607A8">
            <w:pPr>
              <w:spacing w:before="120" w:after="120"/>
            </w:pPr>
          </w:p>
          <w:p w14:paraId="1E32F401" w14:textId="5890BD86" w:rsidR="002607A8" w:rsidRPr="00C3569F" w:rsidRDefault="002607A8" w:rsidP="002607A8">
            <w:pPr>
              <w:spacing w:before="120" w:after="120"/>
            </w:pPr>
          </w:p>
        </w:tc>
      </w:tr>
      <w:tr w:rsidR="00C3569F" w14:paraId="44A1F9D5" w14:textId="77777777" w:rsidTr="001B3553">
        <w:trPr>
          <w:trHeight w:val="2469"/>
        </w:trPr>
        <w:tc>
          <w:tcPr>
            <w:tcW w:w="10841" w:type="dxa"/>
            <w:gridSpan w:val="2"/>
          </w:tcPr>
          <w:p w14:paraId="3824E7EA" w14:textId="6FF3C500" w:rsidR="00C3569F" w:rsidRPr="009A2CEE" w:rsidRDefault="002607A8" w:rsidP="002607A8">
            <w:pPr>
              <w:spacing w:before="120" w:after="120"/>
            </w:pPr>
            <w:r w:rsidRPr="001B3553">
              <w:drawing>
                <wp:anchor distT="0" distB="0" distL="114300" distR="114300" simplePos="0" relativeHeight="251663360" behindDoc="1" locked="0" layoutInCell="1" allowOverlap="1" wp14:anchorId="0519878E" wp14:editId="1754DC20">
                  <wp:simplePos x="0" y="0"/>
                  <wp:positionH relativeFrom="column">
                    <wp:posOffset>1784561</wp:posOffset>
                  </wp:positionH>
                  <wp:positionV relativeFrom="paragraph">
                    <wp:posOffset>-167005</wp:posOffset>
                  </wp:positionV>
                  <wp:extent cx="1554480" cy="2331720"/>
                  <wp:effectExtent l="19050" t="19050" r="26670" b="11430"/>
                  <wp:wrapNone/>
                  <wp:docPr id="25" name="Картина 24" descr="Картина, която съдържа лице, мъж, стена, изправен&#10;&#10;Описанието е генерирано автоматично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B21C496-E7B2-4FED-A4F7-3D180A1075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Картина 24" descr="Картина, която съдържа лице, мъж, стена, изправен&#10;&#10;Описанието е генерирано автоматично">
                            <a:extLst>
                              <a:ext uri="{FF2B5EF4-FFF2-40B4-BE49-F238E27FC236}">
                                <a16:creationId xmlns:a16="http://schemas.microsoft.com/office/drawing/2014/main" id="{6B21C496-E7B2-4FED-A4F7-3D180A1075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2331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3478701" wp14:editId="4F9511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-161078</wp:posOffset>
                  </wp:positionV>
                  <wp:extent cx="1551330" cy="2341245"/>
                  <wp:effectExtent l="0" t="0" r="0" b="190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30" cy="234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B3553">
              <w:drawing>
                <wp:anchor distT="0" distB="0" distL="114300" distR="114300" simplePos="0" relativeHeight="251662336" behindDoc="1" locked="0" layoutInCell="1" allowOverlap="1" wp14:anchorId="1A76814E" wp14:editId="3DF93599">
                  <wp:simplePos x="0" y="0"/>
                  <wp:positionH relativeFrom="column">
                    <wp:posOffset>5352627</wp:posOffset>
                  </wp:positionH>
                  <wp:positionV relativeFrom="paragraph">
                    <wp:posOffset>-170604</wp:posOffset>
                  </wp:positionV>
                  <wp:extent cx="1479228" cy="2367704"/>
                  <wp:effectExtent l="19050" t="19050" r="26035" b="13970"/>
                  <wp:wrapNone/>
                  <wp:docPr id="3" name="Картина 2" descr="Картина, която съдържа лице, стена, млад, момче&#10;&#10;Описанието е генерирано автоматично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4CAF00-735B-4AC9-80A3-131ADFF759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Картина 2" descr="Картина, която съдържа лице, стена, млад, момче&#10;&#10;Описанието е генерирано автоматично">
                            <a:extLst>
                              <a:ext uri="{FF2B5EF4-FFF2-40B4-BE49-F238E27FC236}">
                                <a16:creationId xmlns:a16="http://schemas.microsoft.com/office/drawing/2014/main" id="{BE4CAF00-735B-4AC9-80A3-131ADFF759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228" cy="23677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B3553">
              <w:drawing>
                <wp:anchor distT="0" distB="0" distL="114300" distR="114300" simplePos="0" relativeHeight="251664384" behindDoc="1" locked="0" layoutInCell="1" allowOverlap="1" wp14:anchorId="79D76A24" wp14:editId="208C4A93">
                  <wp:simplePos x="0" y="0"/>
                  <wp:positionH relativeFrom="column">
                    <wp:posOffset>3548804</wp:posOffset>
                  </wp:positionH>
                  <wp:positionV relativeFrom="paragraph">
                    <wp:posOffset>-172932</wp:posOffset>
                  </wp:positionV>
                  <wp:extent cx="1581912" cy="2340864"/>
                  <wp:effectExtent l="19050" t="19050" r="18415" b="21590"/>
                  <wp:wrapNone/>
                  <wp:docPr id="27" name="Картина 26" descr="Картина, която съдържа лице, стена, риза, позиращ&#10;&#10;Описанието е генерирано автоматично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674C40-D309-4284-91CB-5FF2256F11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Картина 26" descr="Картина, която съдържа лице, стена, риза, позиращ&#10;&#10;Описанието е генерирано автоматично">
                            <a:extLst>
                              <a:ext uri="{FF2B5EF4-FFF2-40B4-BE49-F238E27FC236}">
                                <a16:creationId xmlns:a16="http://schemas.microsoft.com/office/drawing/2014/main" id="{98674C40-D309-4284-91CB-5FF2256F11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12" cy="23408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" w:type="dxa"/>
          </w:tcPr>
          <w:p w14:paraId="7AE1D47F" w14:textId="77777777" w:rsidR="00C3569F" w:rsidRDefault="00C3569F" w:rsidP="00B7244E"/>
        </w:tc>
      </w:tr>
      <w:tr w:rsidR="00C3569F" w14:paraId="580F0F37" w14:textId="77777777" w:rsidTr="00F4715A">
        <w:trPr>
          <w:trHeight w:val="514"/>
        </w:trPr>
        <w:tc>
          <w:tcPr>
            <w:tcW w:w="10841" w:type="dxa"/>
            <w:gridSpan w:val="2"/>
          </w:tcPr>
          <w:p w14:paraId="14FA3739" w14:textId="6767BDF0" w:rsidR="00C3569F" w:rsidRPr="00C3569F" w:rsidRDefault="00C3569F" w:rsidP="002607A8">
            <w:pPr>
              <w:pStyle w:val="Footer1"/>
              <w:spacing w:before="120" w:after="120"/>
            </w:pPr>
          </w:p>
        </w:tc>
        <w:tc>
          <w:tcPr>
            <w:tcW w:w="20" w:type="dxa"/>
          </w:tcPr>
          <w:p w14:paraId="5E254D30" w14:textId="77777777" w:rsidR="00C3569F" w:rsidRDefault="00C3569F" w:rsidP="00B7244E"/>
        </w:tc>
      </w:tr>
      <w:tr w:rsidR="00C3569F" w14:paraId="06EE0F02" w14:textId="77777777" w:rsidTr="00F4715A">
        <w:trPr>
          <w:trHeight w:val="3627"/>
        </w:trPr>
        <w:tc>
          <w:tcPr>
            <w:tcW w:w="10841" w:type="dxa"/>
            <w:gridSpan w:val="2"/>
          </w:tcPr>
          <w:p w14:paraId="54C79695" w14:textId="03C7DEF2" w:rsidR="001B28D2" w:rsidRPr="00F0480D" w:rsidRDefault="001B28D2" w:rsidP="002607A8">
            <w:pPr>
              <w:pStyle w:val="Heading2"/>
              <w:spacing w:before="120" w:after="120"/>
              <w:rPr>
                <w:lang w:val="bg-BG"/>
              </w:rPr>
            </w:pPr>
          </w:p>
          <w:p w14:paraId="05DA8698" w14:textId="7FB5E591" w:rsidR="00C3569F" w:rsidRPr="002607A8" w:rsidRDefault="00F0480D" w:rsidP="002607A8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 w:rsidRPr="002607A8">
              <w:rPr>
                <w:rFonts w:asciiTheme="majorHAnsi" w:hAnsiTheme="majorHAnsi" w:cstheme="majorHAnsi"/>
                <w:b/>
                <w:bCs/>
                <w:lang w:val="bg-BG"/>
              </w:rPr>
              <w:t>Макс</w:t>
            </w:r>
            <w:r w:rsidR="00B50C4C" w:rsidRPr="002607A8">
              <w:rPr>
                <w:rFonts w:asciiTheme="majorHAnsi" w:hAnsiTheme="majorHAnsi" w:cstheme="majorHAnsi"/>
                <w:b/>
                <w:bCs/>
                <w:lang w:val="bg-BG"/>
              </w:rPr>
              <w:t>и</w:t>
            </w:r>
            <w:r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милиян Димов </w:t>
            </w:r>
            <w:r w:rsidR="003A5106"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– </w:t>
            </w:r>
            <w:r w:rsidR="003A5106" w:rsidRPr="002607A8">
              <w:rPr>
                <w:rFonts w:asciiTheme="majorHAnsi" w:hAnsiTheme="majorHAnsi" w:cstheme="majorHAnsi"/>
                <w:b/>
                <w:bCs/>
              </w:rPr>
              <w:t>Front End Developer</w:t>
            </w:r>
          </w:p>
          <w:p w14:paraId="2B6A318A" w14:textId="1BF48798" w:rsidR="001B28D2" w:rsidRPr="00A33B9F" w:rsidRDefault="003A5106" w:rsidP="002607A8">
            <w:pPr>
              <w:spacing w:before="120" w:after="120"/>
              <w:rPr>
                <w:sz w:val="28"/>
                <w:lang w:val="bg-BG"/>
              </w:rPr>
            </w:pPr>
            <w:r w:rsidRPr="00A33B9F">
              <w:rPr>
                <w:sz w:val="28"/>
                <w:lang w:val="bg-BG"/>
              </w:rPr>
              <w:t xml:space="preserve">Изготви главната част от кода на нашата програма, изготви менюто и го свърза с </w:t>
            </w:r>
            <w:r w:rsidRPr="00A33B9F">
              <w:rPr>
                <w:sz w:val="28"/>
              </w:rPr>
              <w:t>back end</w:t>
            </w:r>
            <w:r w:rsidRPr="00A33B9F">
              <w:rPr>
                <w:sz w:val="28"/>
                <w:lang w:val="bg-BG"/>
              </w:rPr>
              <w:t xml:space="preserve"> частта на кода.</w:t>
            </w:r>
          </w:p>
          <w:p w14:paraId="679AF375" w14:textId="77777777" w:rsidR="00C3569F" w:rsidRDefault="00C3569F" w:rsidP="002607A8">
            <w:pPr>
              <w:spacing w:before="120" w:after="120"/>
            </w:pPr>
          </w:p>
          <w:p w14:paraId="0840EB82" w14:textId="74670D7B" w:rsidR="003A5106" w:rsidRPr="002607A8" w:rsidRDefault="003A5106" w:rsidP="002607A8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Теодор Карчев – </w:t>
            </w:r>
            <w:r w:rsidRPr="002607A8">
              <w:rPr>
                <w:rFonts w:asciiTheme="majorHAnsi" w:hAnsiTheme="majorHAnsi" w:cstheme="majorHAnsi"/>
                <w:b/>
                <w:bCs/>
              </w:rPr>
              <w:t>QA</w:t>
            </w:r>
            <w:r w:rsidR="00C44E39" w:rsidRPr="002607A8">
              <w:rPr>
                <w:rFonts w:asciiTheme="majorHAnsi" w:hAnsiTheme="majorHAnsi" w:cstheme="majorHAnsi"/>
                <w:b/>
                <w:bCs/>
                <w:lang w:val="bg-BG"/>
              </w:rPr>
              <w:t xml:space="preserve"> </w:t>
            </w:r>
            <w:r w:rsidR="00C44E39" w:rsidRPr="002607A8">
              <w:rPr>
                <w:rFonts w:asciiTheme="majorHAnsi" w:hAnsiTheme="majorHAnsi" w:cstheme="majorHAnsi"/>
                <w:b/>
                <w:bCs/>
              </w:rPr>
              <w:t>Engineer</w:t>
            </w:r>
          </w:p>
          <w:p w14:paraId="23FB3714" w14:textId="3C891E50" w:rsidR="003A5106" w:rsidRPr="00A33B9F" w:rsidRDefault="003A5106" w:rsidP="002607A8">
            <w:pPr>
              <w:spacing w:before="120" w:after="120"/>
              <w:rPr>
                <w:sz w:val="28"/>
                <w:lang w:val="bg-BG"/>
              </w:rPr>
            </w:pPr>
            <w:r w:rsidRPr="00A33B9F">
              <w:rPr>
                <w:sz w:val="28"/>
                <w:lang w:val="bg-BG"/>
              </w:rPr>
              <w:t xml:space="preserve">Изготви </w:t>
            </w:r>
            <w:r w:rsidRPr="00A33B9F">
              <w:rPr>
                <w:sz w:val="28"/>
              </w:rPr>
              <w:t xml:space="preserve">QA </w:t>
            </w:r>
            <w:r w:rsidRPr="00A33B9F">
              <w:rPr>
                <w:sz w:val="28"/>
                <w:lang w:val="bg-BG"/>
              </w:rPr>
              <w:t>документацията.</w:t>
            </w:r>
          </w:p>
        </w:tc>
        <w:tc>
          <w:tcPr>
            <w:tcW w:w="20" w:type="dxa"/>
          </w:tcPr>
          <w:p w14:paraId="777CB9BA" w14:textId="77777777" w:rsidR="00C3569F" w:rsidRDefault="00C3569F" w:rsidP="00B7244E"/>
        </w:tc>
      </w:tr>
    </w:tbl>
    <w:p w14:paraId="3EAAF07F" w14:textId="77777777" w:rsidR="00C3569F" w:rsidRDefault="00C3569F" w:rsidP="00B7244E">
      <w:pPr>
        <w:sectPr w:rsidR="00C3569F" w:rsidSect="002A5BA5">
          <w:pgSz w:w="12240" w:h="15840" w:code="1"/>
          <w:pgMar w:top="720" w:right="720" w:bottom="720" w:left="720" w:header="289" w:footer="0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64"/>
        <w:gridCol w:w="6307"/>
      </w:tblGrid>
      <w:tr w:rsidR="00C3569F" w14:paraId="26A6FB09" w14:textId="77777777" w:rsidTr="001F3540">
        <w:trPr>
          <w:trHeight w:val="17"/>
        </w:trPr>
        <w:tc>
          <w:tcPr>
            <w:tcW w:w="4464" w:type="dxa"/>
            <w:tcBorders>
              <w:top w:val="single" w:sz="48" w:space="0" w:color="D83D27" w:themeColor="accent2"/>
            </w:tcBorders>
          </w:tcPr>
          <w:p w14:paraId="3ED907C9" w14:textId="77777777" w:rsidR="00C3569F" w:rsidRPr="009D2C09" w:rsidRDefault="00C3569F" w:rsidP="002A5BA5"/>
        </w:tc>
        <w:tc>
          <w:tcPr>
            <w:tcW w:w="6307" w:type="dxa"/>
          </w:tcPr>
          <w:p w14:paraId="270C8715" w14:textId="77777777" w:rsidR="00C3569F" w:rsidRPr="009D2C09" w:rsidRDefault="00C3569F" w:rsidP="00B7244E"/>
        </w:tc>
      </w:tr>
      <w:tr w:rsidR="00C3569F" w14:paraId="4B50620F" w14:textId="77777777" w:rsidTr="001F3540">
        <w:trPr>
          <w:trHeight w:val="8973"/>
        </w:trPr>
        <w:tc>
          <w:tcPr>
            <w:tcW w:w="10771" w:type="dxa"/>
            <w:gridSpan w:val="2"/>
          </w:tcPr>
          <w:p w14:paraId="6EF949E7" w14:textId="43B8ECC7" w:rsidR="001B28D2" w:rsidRPr="00C44E39" w:rsidRDefault="00C44E39" w:rsidP="002607A8">
            <w:pPr>
              <w:pStyle w:val="Heading1"/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Цели</w:t>
            </w:r>
          </w:p>
          <w:p w14:paraId="6C95279D" w14:textId="77777777" w:rsidR="00C3569F" w:rsidRPr="00620D24" w:rsidRDefault="00C3569F" w:rsidP="002607A8">
            <w:pPr>
              <w:spacing w:before="40" w:after="40"/>
            </w:pPr>
          </w:p>
          <w:p w14:paraId="55360528" w14:textId="2113CF6F" w:rsidR="00A33B9F" w:rsidRPr="00DC013E" w:rsidRDefault="00C44E39" w:rsidP="002607A8">
            <w:pPr>
              <w:spacing w:before="40" w:after="40"/>
              <w:rPr>
                <w:sz w:val="28"/>
                <w:lang w:val="bg-BG"/>
              </w:rPr>
            </w:pPr>
            <w:r w:rsidRPr="00DC013E">
              <w:rPr>
                <w:sz w:val="28"/>
              </w:rPr>
              <w:t>Имахме за цел да се организираме добре като отбор и да създадем работеща програма, която да помага на</w:t>
            </w:r>
            <w:r w:rsidRPr="00DC013E">
              <w:rPr>
                <w:sz w:val="28"/>
                <w:lang w:val="bg-BG"/>
              </w:rPr>
              <w:t xml:space="preserve"> гимназисти</w:t>
            </w:r>
            <w:r w:rsidRPr="00DC013E">
              <w:rPr>
                <w:sz w:val="28"/>
              </w:rPr>
              <w:t xml:space="preserve"> и да улеснява тяхната работа</w:t>
            </w:r>
            <w:r w:rsidRPr="00DC013E">
              <w:rPr>
                <w:sz w:val="28"/>
                <w:lang w:val="bg-BG"/>
              </w:rPr>
              <w:t xml:space="preserve"> с исторически събития и личности </w:t>
            </w:r>
            <w:r w:rsidRPr="00DC013E">
              <w:rPr>
                <w:sz w:val="28"/>
              </w:rPr>
              <w:t xml:space="preserve">. Като бъдещи цели сме си поставили да направим </w:t>
            </w:r>
            <w:r w:rsidRPr="00DC013E">
              <w:rPr>
                <w:sz w:val="28"/>
                <w:lang w:val="bg-BG"/>
              </w:rPr>
              <w:t xml:space="preserve">програмата, така че да може да се запазва на отделен файл, да направим </w:t>
            </w:r>
            <w:r w:rsidRPr="00DC013E">
              <w:rPr>
                <w:sz w:val="28"/>
              </w:rPr>
              <w:t>сайт и приложение за мобилен телефон</w:t>
            </w:r>
            <w:r w:rsidR="00A33B9F" w:rsidRPr="00DC013E">
              <w:rPr>
                <w:sz w:val="28"/>
                <w:lang w:val="bg-BG"/>
              </w:rPr>
              <w:t>.</w:t>
            </w:r>
          </w:p>
          <w:p w14:paraId="1009A5E0" w14:textId="5D2D3FF7" w:rsidR="00A33B9F" w:rsidRDefault="00A33B9F" w:rsidP="002607A8">
            <w:pPr>
              <w:spacing w:before="40" w:after="40"/>
              <w:rPr>
                <w:lang w:val="bg-BG"/>
              </w:rPr>
            </w:pPr>
          </w:p>
          <w:p w14:paraId="2BFBCC69" w14:textId="398BA902" w:rsidR="00A33B9F" w:rsidRPr="00A33B9F" w:rsidRDefault="00A33B9F" w:rsidP="002607A8">
            <w:pPr>
              <w:pStyle w:val="Heading1"/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ЕТАПИ НА РЕАЛИЗАЦИЯ</w:t>
            </w:r>
          </w:p>
          <w:p w14:paraId="4758BE95" w14:textId="53867FE9" w:rsidR="002607A8" w:rsidRPr="00DC013E" w:rsidRDefault="00DC013E" w:rsidP="002607A8">
            <w:pPr>
              <w:spacing w:before="40" w:after="40"/>
              <w:rPr>
                <w:b/>
                <w:bCs/>
                <w:sz w:val="28"/>
              </w:rPr>
            </w:pPr>
            <w:r w:rsidRPr="00DC013E">
              <w:rPr>
                <w:sz w:val="28"/>
              </w:rPr>
              <w:t xml:space="preserve">    </w:t>
            </w:r>
            <w:r w:rsidR="001C7B08" w:rsidRPr="00DC013E">
              <w:rPr>
                <w:b/>
                <w:bCs/>
                <w:sz w:val="28"/>
              </w:rPr>
              <w:t xml:space="preserve">Планиране </w:t>
            </w:r>
          </w:p>
          <w:p w14:paraId="7052438D" w14:textId="75D971F4" w:rsidR="001C7B08" w:rsidRDefault="001C7B08" w:rsidP="002607A8">
            <w:pPr>
              <w:spacing w:before="40" w:after="40"/>
              <w:rPr>
                <w:sz w:val="28"/>
              </w:rPr>
            </w:pPr>
            <w:r w:rsidRPr="00DC013E">
              <w:rPr>
                <w:sz w:val="28"/>
              </w:rPr>
              <w:t xml:space="preserve">След като формирахме отбора си и назначихме ролите, го регистрирахме и организирахме кога ще се състоят срещите ни. Обсъдихме идеята си. Бяхме готови да започнем работа. </w:t>
            </w:r>
          </w:p>
          <w:p w14:paraId="31F59FA4" w14:textId="45BC951A" w:rsidR="002607A8" w:rsidRDefault="002607A8" w:rsidP="002607A8">
            <w:pPr>
              <w:spacing w:before="40" w:after="40"/>
              <w:rPr>
                <w:sz w:val="28"/>
              </w:rPr>
            </w:pPr>
          </w:p>
          <w:p w14:paraId="6EB0D318" w14:textId="77777777" w:rsidR="002607A8" w:rsidRPr="00DC013E" w:rsidRDefault="002607A8" w:rsidP="002607A8">
            <w:pPr>
              <w:spacing w:before="40" w:after="40"/>
              <w:rPr>
                <w:sz w:val="28"/>
              </w:rPr>
            </w:pPr>
          </w:p>
          <w:p w14:paraId="7C918C21" w14:textId="4FDC5A71" w:rsidR="002607A8" w:rsidRPr="00DC013E" w:rsidRDefault="00DC013E" w:rsidP="002607A8">
            <w:pPr>
              <w:spacing w:before="40" w:after="40"/>
              <w:rPr>
                <w:b/>
                <w:bCs/>
                <w:sz w:val="28"/>
              </w:rPr>
            </w:pPr>
            <w:r w:rsidRPr="00DC013E">
              <w:rPr>
                <w:b/>
                <w:bCs/>
                <w:sz w:val="28"/>
              </w:rPr>
              <w:t xml:space="preserve">    </w:t>
            </w:r>
            <w:r w:rsidR="001C7B08" w:rsidRPr="00DC013E">
              <w:rPr>
                <w:b/>
                <w:bCs/>
                <w:sz w:val="28"/>
              </w:rPr>
              <w:t xml:space="preserve">Реализация </w:t>
            </w:r>
          </w:p>
          <w:p w14:paraId="5DE63F09" w14:textId="76B9D575" w:rsidR="00C3569F" w:rsidRDefault="001C7B08" w:rsidP="002607A8">
            <w:pPr>
              <w:spacing w:before="40" w:after="40"/>
              <w:rPr>
                <w:sz w:val="28"/>
              </w:rPr>
            </w:pPr>
            <w:r w:rsidRPr="00DC013E">
              <w:rPr>
                <w:sz w:val="28"/>
              </w:rPr>
              <w:t>Обсъдихме точно как ще работи програмата. На всеки бяха възложени задачи и започнахме да ги изпълняваме. Периодично се събирахме да изясним неточности, възникнали проблеми и да обсъдим кой до къде е стигнал и още колко работа ни остава.</w:t>
            </w:r>
          </w:p>
          <w:p w14:paraId="523ED2ED" w14:textId="4F2EBDD1" w:rsidR="002607A8" w:rsidRDefault="002607A8" w:rsidP="002607A8">
            <w:pPr>
              <w:spacing w:before="40" w:after="40"/>
              <w:rPr>
                <w:sz w:val="28"/>
              </w:rPr>
            </w:pPr>
          </w:p>
          <w:p w14:paraId="4F34CE18" w14:textId="77777777" w:rsidR="002607A8" w:rsidRPr="00DC013E" w:rsidRDefault="002607A8" w:rsidP="002607A8">
            <w:pPr>
              <w:spacing w:before="40" w:after="40"/>
              <w:rPr>
                <w:sz w:val="28"/>
              </w:rPr>
            </w:pPr>
          </w:p>
          <w:p w14:paraId="43257E7F" w14:textId="4ECAA9AE" w:rsidR="002607A8" w:rsidRPr="00DC013E" w:rsidRDefault="00DC013E" w:rsidP="002607A8">
            <w:pPr>
              <w:spacing w:before="40" w:after="40"/>
              <w:rPr>
                <w:b/>
                <w:bCs/>
                <w:sz w:val="28"/>
              </w:rPr>
            </w:pPr>
            <w:r w:rsidRPr="00DC013E">
              <w:rPr>
                <w:sz w:val="28"/>
              </w:rPr>
              <w:t xml:space="preserve">    </w:t>
            </w:r>
            <w:r w:rsidR="001C7B08" w:rsidRPr="00DC013E">
              <w:rPr>
                <w:b/>
                <w:bCs/>
                <w:sz w:val="28"/>
              </w:rPr>
              <w:t xml:space="preserve">Тестване </w:t>
            </w:r>
          </w:p>
          <w:p w14:paraId="595A5E62" w14:textId="1072A163" w:rsidR="001C7B08" w:rsidRDefault="001C7B08" w:rsidP="002607A8">
            <w:pPr>
              <w:spacing w:before="40" w:after="40"/>
              <w:rPr>
                <w:sz w:val="28"/>
              </w:rPr>
            </w:pPr>
            <w:r w:rsidRPr="00DC013E">
              <w:rPr>
                <w:sz w:val="28"/>
              </w:rPr>
              <w:t xml:space="preserve">Нашият QA engineer направи нужните тестове на програмата, за да проверим за възникнали неточности и проблеми. </w:t>
            </w:r>
          </w:p>
          <w:p w14:paraId="447841A4" w14:textId="77777777" w:rsidR="002607A8" w:rsidRPr="00DC013E" w:rsidRDefault="002607A8" w:rsidP="002607A8">
            <w:pPr>
              <w:spacing w:before="40" w:after="40"/>
              <w:rPr>
                <w:sz w:val="28"/>
              </w:rPr>
            </w:pPr>
          </w:p>
          <w:p w14:paraId="0DA20FB0" w14:textId="1D408212" w:rsidR="002607A8" w:rsidRPr="00DC013E" w:rsidRDefault="00DC013E" w:rsidP="002607A8">
            <w:pPr>
              <w:spacing w:before="40" w:after="40"/>
              <w:rPr>
                <w:b/>
                <w:bCs/>
                <w:sz w:val="28"/>
              </w:rPr>
            </w:pPr>
            <w:r w:rsidRPr="00DC013E">
              <w:rPr>
                <w:b/>
                <w:bCs/>
                <w:sz w:val="28"/>
              </w:rPr>
              <w:t xml:space="preserve">    </w:t>
            </w:r>
            <w:r w:rsidR="001C7B08" w:rsidRPr="00DC013E">
              <w:rPr>
                <w:b/>
                <w:bCs/>
                <w:sz w:val="28"/>
              </w:rPr>
              <w:t xml:space="preserve">Презентиране </w:t>
            </w:r>
          </w:p>
          <w:p w14:paraId="00294BDF" w14:textId="15D20A29" w:rsidR="001C7B08" w:rsidRPr="00620D24" w:rsidRDefault="001C7B08" w:rsidP="002607A8">
            <w:pPr>
              <w:spacing w:before="40" w:after="40"/>
            </w:pPr>
            <w:r w:rsidRPr="00DC013E">
              <w:rPr>
                <w:sz w:val="28"/>
              </w:rPr>
              <w:t>След като беше изготвена презентацията и написахме сценарий към нея се събрахме да обсъдим кой на кои слайдове ще говори.</w:t>
            </w:r>
          </w:p>
        </w:tc>
      </w:tr>
    </w:tbl>
    <w:p w14:paraId="3B11110D" w14:textId="5FC81D83" w:rsidR="004A0DED" w:rsidRPr="00B50C4C" w:rsidRDefault="004A0DED" w:rsidP="00B50C4C">
      <w:pPr>
        <w:rPr>
          <w:lang w:val="bg-BG"/>
        </w:rPr>
      </w:pPr>
    </w:p>
    <w:sectPr w:rsidR="004A0DED" w:rsidRPr="00B50C4C" w:rsidSect="002A5BA5"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DEB7" w14:textId="77777777" w:rsidR="000F14E0" w:rsidRDefault="000F14E0" w:rsidP="00B7244E">
      <w:r>
        <w:separator/>
      </w:r>
    </w:p>
  </w:endnote>
  <w:endnote w:type="continuationSeparator" w:id="0">
    <w:p w14:paraId="294F1EF7" w14:textId="77777777" w:rsidR="000F14E0" w:rsidRDefault="000F14E0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6851F36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687007B0" w14:textId="1E054617" w:rsidR="00AD2941" w:rsidRPr="00E77D6F" w:rsidRDefault="00AD2941" w:rsidP="00B7244E">
          <w:pPr>
            <w:pStyle w:val="Footer"/>
          </w:pPr>
        </w:p>
      </w:tc>
      <w:tc>
        <w:tcPr>
          <w:tcW w:w="6293" w:type="dxa"/>
          <w:shd w:val="clear" w:color="auto" w:fill="FFFFFF" w:themeFill="background1"/>
        </w:tcPr>
        <w:p w14:paraId="2CE3CD78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3A4E48F7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2AF4E302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2768" w14:textId="77777777" w:rsidR="000F14E0" w:rsidRDefault="000F14E0" w:rsidP="00B7244E">
      <w:r>
        <w:separator/>
      </w:r>
    </w:p>
  </w:footnote>
  <w:footnote w:type="continuationSeparator" w:id="0">
    <w:p w14:paraId="28C67C6C" w14:textId="77777777" w:rsidR="000F14E0" w:rsidRDefault="000F14E0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11EE49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EF5D94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5278" w14:textId="7FEC3EF1" w:rsidR="0032399A" w:rsidRDefault="0032399A" w:rsidP="00D10EC3">
    <w:pPr>
      <w:pStyle w:val="Header"/>
      <w:jc w:val="left"/>
      <w:rPr>
        <w:rStyle w:val="PageNumber"/>
      </w:rPr>
    </w:pPr>
  </w:p>
  <w:p w14:paraId="1B378C7A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2"/>
  </w:num>
  <w:num w:numId="5">
    <w:abstractNumId w:val="10"/>
  </w:num>
  <w:num w:numId="6">
    <w:abstractNumId w:val="13"/>
  </w:num>
  <w:num w:numId="7">
    <w:abstractNumId w:val="15"/>
  </w:num>
  <w:num w:numId="8">
    <w:abstractNumId w:val="16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0A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14E0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7110A"/>
    <w:rsid w:val="0018213C"/>
    <w:rsid w:val="001840CD"/>
    <w:rsid w:val="001A26FE"/>
    <w:rsid w:val="001A531B"/>
    <w:rsid w:val="001A6F00"/>
    <w:rsid w:val="001B28D2"/>
    <w:rsid w:val="001B3553"/>
    <w:rsid w:val="001C7B08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07A8"/>
    <w:rsid w:val="00261F11"/>
    <w:rsid w:val="002624F0"/>
    <w:rsid w:val="002664EF"/>
    <w:rsid w:val="00266A61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A5106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F43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B9F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50C4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4E39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10EC3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530F"/>
    <w:rsid w:val="00DA60D5"/>
    <w:rsid w:val="00DB07D0"/>
    <w:rsid w:val="00DB5F96"/>
    <w:rsid w:val="00DC013E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1EB3"/>
    <w:rsid w:val="00ED561B"/>
    <w:rsid w:val="00ED5A5C"/>
    <w:rsid w:val="00EE6114"/>
    <w:rsid w:val="00EE65FF"/>
    <w:rsid w:val="00EF4C41"/>
    <w:rsid w:val="00EF568D"/>
    <w:rsid w:val="00EF6690"/>
    <w:rsid w:val="00F00FF2"/>
    <w:rsid w:val="00F0480D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13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PC-1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2022-02-14T14:30:00Z</dcterms:created>
  <dcterms:modified xsi:type="dcterms:W3CDTF">2022-02-14T18:50:00Z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